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06A8C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142"/>
        <w:gridCol w:w="2126"/>
        <w:gridCol w:w="142"/>
        <w:gridCol w:w="317"/>
        <w:gridCol w:w="142"/>
        <w:gridCol w:w="958"/>
        <w:gridCol w:w="284"/>
        <w:gridCol w:w="850"/>
        <w:gridCol w:w="142"/>
        <w:gridCol w:w="317"/>
        <w:gridCol w:w="142"/>
        <w:gridCol w:w="2092"/>
        <w:gridCol w:w="17"/>
      </w:tblGrid>
      <w:tr w:rsidR="00AD0DDD" w14:paraId="43B7B896" w14:textId="77777777" w:rsidTr="005E09DE">
        <w:trPr>
          <w:trHeight w:val="1810"/>
        </w:trPr>
        <w:tc>
          <w:tcPr>
            <w:tcW w:w="10790" w:type="dxa"/>
            <w:gridSpan w:val="19"/>
            <w:tcBorders>
              <w:bottom w:val="single" w:sz="24" w:space="0" w:color="2C3B57" w:themeColor="text2"/>
            </w:tcBorders>
          </w:tcPr>
          <w:p w14:paraId="40442ED6" w14:textId="77777777" w:rsidR="00AD0DDD" w:rsidRDefault="00CF56F2" w:rsidP="00DF1CB4">
            <w:pPr>
              <w:pStyle w:val="Heading1"/>
            </w:pPr>
            <w:bookmarkStart w:id="0" w:name="_GoBack"/>
            <w:r>
              <w:t>OSCAR MADEGWA</w:t>
            </w:r>
          </w:p>
          <w:p w14:paraId="12C5A781" w14:textId="77777777" w:rsidR="00AD0DDD" w:rsidRPr="00AD0DDD" w:rsidRDefault="00CF56F2" w:rsidP="00DF1CB4">
            <w:pPr>
              <w:pStyle w:val="Heading2"/>
            </w:pPr>
            <w:r>
              <w:t>SOFTWARE ENGINEERING INTERN</w:t>
            </w:r>
          </w:p>
        </w:tc>
      </w:tr>
      <w:bookmarkEnd w:id="0"/>
      <w:tr w:rsidR="00AD0DDD" w14:paraId="48A18B87" w14:textId="77777777" w:rsidTr="005E09DE">
        <w:trPr>
          <w:trHeight w:val="149"/>
        </w:trPr>
        <w:tc>
          <w:tcPr>
            <w:tcW w:w="10790" w:type="dxa"/>
            <w:gridSpan w:val="19"/>
            <w:tcBorders>
              <w:top w:val="single" w:sz="24" w:space="0" w:color="2C3B57" w:themeColor="text2"/>
            </w:tcBorders>
            <w:vAlign w:val="center"/>
          </w:tcPr>
          <w:p w14:paraId="7A311939" w14:textId="77777777" w:rsidR="00AD0DDD" w:rsidRDefault="00AD0DDD" w:rsidP="00DF1CB4"/>
        </w:tc>
      </w:tr>
      <w:tr w:rsidR="005F5561" w14:paraId="0A62C3AE" w14:textId="77777777" w:rsidTr="005E09DE">
        <w:trPr>
          <w:gridAfter w:val="1"/>
          <w:wAfter w:w="17" w:type="dxa"/>
          <w:trHeight w:val="314"/>
        </w:trPr>
        <w:tc>
          <w:tcPr>
            <w:tcW w:w="142" w:type="dxa"/>
            <w:vAlign w:val="center"/>
          </w:tcPr>
          <w:p w14:paraId="7872A291" w14:textId="77777777" w:rsidR="005F5561" w:rsidRPr="00D06709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60D37D6D" w14:textId="77777777" w:rsidR="005F5561" w:rsidRPr="00DF1CB4" w:rsidRDefault="005F5561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P</w:t>
            </w:r>
          </w:p>
        </w:tc>
        <w:tc>
          <w:tcPr>
            <w:tcW w:w="141" w:type="dxa"/>
            <w:vAlign w:val="center"/>
          </w:tcPr>
          <w:p w14:paraId="2C7F960A" w14:textId="77777777" w:rsidR="005F5561" w:rsidRPr="00D06709" w:rsidRDefault="005F5561" w:rsidP="00DF1CB4"/>
        </w:tc>
        <w:tc>
          <w:tcPr>
            <w:tcW w:w="2130" w:type="dxa"/>
            <w:vAlign w:val="center"/>
          </w:tcPr>
          <w:p w14:paraId="35ABD680" w14:textId="77777777" w:rsidR="005F5561" w:rsidRPr="00FA4DB0" w:rsidRDefault="00CF56F2" w:rsidP="00DF1CB4">
            <w:r>
              <w:t>011 522 5391</w:t>
            </w:r>
          </w:p>
        </w:tc>
        <w:tc>
          <w:tcPr>
            <w:tcW w:w="138" w:type="dxa"/>
            <w:vAlign w:val="center"/>
          </w:tcPr>
          <w:p w14:paraId="1C50B050" w14:textId="77777777" w:rsidR="005F5561" w:rsidRDefault="005F5561" w:rsidP="00DF1CB4"/>
        </w:tc>
        <w:tc>
          <w:tcPr>
            <w:tcW w:w="284" w:type="dxa"/>
            <w:shd w:val="clear" w:color="auto" w:fill="2C3B57" w:themeFill="text2"/>
            <w:vAlign w:val="center"/>
          </w:tcPr>
          <w:p w14:paraId="5E88AF4C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E</w:t>
            </w:r>
          </w:p>
        </w:tc>
        <w:tc>
          <w:tcPr>
            <w:tcW w:w="142" w:type="dxa"/>
            <w:vAlign w:val="center"/>
          </w:tcPr>
          <w:p w14:paraId="3CB9E654" w14:textId="77777777" w:rsidR="005F5561" w:rsidRDefault="005F5561" w:rsidP="00DF1CB4"/>
        </w:tc>
        <w:tc>
          <w:tcPr>
            <w:tcW w:w="2126" w:type="dxa"/>
            <w:vAlign w:val="center"/>
          </w:tcPr>
          <w:p w14:paraId="42C5F7B0" w14:textId="77777777" w:rsidR="005F5561" w:rsidRPr="00FA4DB0" w:rsidRDefault="00CF56F2" w:rsidP="00DF1CB4">
            <w:r>
              <w:t>madegwaoscar@gmail.com</w:t>
            </w:r>
          </w:p>
        </w:tc>
        <w:tc>
          <w:tcPr>
            <w:tcW w:w="142" w:type="dxa"/>
            <w:vAlign w:val="center"/>
          </w:tcPr>
          <w:p w14:paraId="3FBBE63E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267CA10E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A</w:t>
            </w:r>
          </w:p>
        </w:tc>
        <w:tc>
          <w:tcPr>
            <w:tcW w:w="142" w:type="dxa"/>
            <w:vAlign w:val="center"/>
          </w:tcPr>
          <w:p w14:paraId="163B6956" w14:textId="77777777" w:rsidR="005F5561" w:rsidRDefault="005F5561" w:rsidP="00DF1CB4"/>
        </w:tc>
        <w:tc>
          <w:tcPr>
            <w:tcW w:w="2092" w:type="dxa"/>
            <w:gridSpan w:val="3"/>
            <w:vAlign w:val="center"/>
          </w:tcPr>
          <w:p w14:paraId="0044B428" w14:textId="77777777" w:rsidR="005F5561" w:rsidRPr="00FA4DB0" w:rsidRDefault="008C46F2" w:rsidP="00DF1CB4">
            <w:r>
              <w:rPr>
                <w:rFonts w:ascii="Arial" w:hAnsi="Arial" w:cs="Arial"/>
                <w:color w:val="FFFFFF"/>
                <w:sz w:val="23"/>
                <w:szCs w:val="23"/>
                <w:shd w:val="clear" w:color="auto" w:fill="015600"/>
              </w:rPr>
              <w:t>1957—1010</w:t>
            </w:r>
          </w:p>
        </w:tc>
        <w:tc>
          <w:tcPr>
            <w:tcW w:w="142" w:type="dxa"/>
            <w:vAlign w:val="center"/>
          </w:tcPr>
          <w:p w14:paraId="66C00093" w14:textId="77777777" w:rsidR="005F5561" w:rsidRDefault="005F5561" w:rsidP="00DF1CB4"/>
        </w:tc>
        <w:tc>
          <w:tcPr>
            <w:tcW w:w="317" w:type="dxa"/>
            <w:shd w:val="clear" w:color="auto" w:fill="2C3B57" w:themeFill="text2"/>
            <w:vAlign w:val="center"/>
          </w:tcPr>
          <w:p w14:paraId="6EE30162" w14:textId="77777777" w:rsidR="005F5561" w:rsidRPr="00DF1CB4" w:rsidRDefault="00AD6FA4" w:rsidP="00DF1CB4">
            <w:pPr>
              <w:jc w:val="center"/>
              <w:rPr>
                <w:rStyle w:val="Emphasis"/>
              </w:rPr>
            </w:pPr>
            <w:r w:rsidRPr="00DF1CB4">
              <w:rPr>
                <w:rStyle w:val="Emphasis"/>
              </w:rPr>
              <w:t>W</w:t>
            </w:r>
          </w:p>
        </w:tc>
        <w:tc>
          <w:tcPr>
            <w:tcW w:w="142" w:type="dxa"/>
            <w:vAlign w:val="center"/>
          </w:tcPr>
          <w:p w14:paraId="15B9101B" w14:textId="77777777" w:rsidR="005F5561" w:rsidRDefault="005F5561" w:rsidP="00DF1CB4"/>
        </w:tc>
        <w:tc>
          <w:tcPr>
            <w:tcW w:w="2092" w:type="dxa"/>
            <w:vAlign w:val="center"/>
          </w:tcPr>
          <w:p w14:paraId="77AB86E4" w14:textId="77777777" w:rsidR="005F5561" w:rsidRPr="00FA4DB0" w:rsidRDefault="00CF56F2" w:rsidP="00DF1CB4">
            <w:r w:rsidRPr="00CF56F2">
              <w:t>https://github.com/Oscar317-ai</w:t>
            </w:r>
          </w:p>
        </w:tc>
      </w:tr>
      <w:tr w:rsidR="00AD0DDD" w14:paraId="4845B90F" w14:textId="77777777" w:rsidTr="005E09DE">
        <w:trPr>
          <w:trHeight w:val="161"/>
        </w:trPr>
        <w:tc>
          <w:tcPr>
            <w:tcW w:w="10790" w:type="dxa"/>
            <w:gridSpan w:val="19"/>
            <w:tcBorders>
              <w:bottom w:val="single" w:sz="24" w:space="0" w:color="CADEE5" w:themeColor="background2"/>
            </w:tcBorders>
            <w:vAlign w:val="center"/>
          </w:tcPr>
          <w:p w14:paraId="09F99E97" w14:textId="77777777" w:rsidR="00AD0DDD" w:rsidRDefault="00AD0DDD" w:rsidP="00DF1CB4"/>
        </w:tc>
      </w:tr>
      <w:tr w:rsidR="00560EA0" w14:paraId="2BAB53E5" w14:textId="77777777" w:rsidTr="008C46F2">
        <w:trPr>
          <w:trHeight w:val="174"/>
        </w:trPr>
        <w:tc>
          <w:tcPr>
            <w:tcW w:w="6946" w:type="dxa"/>
            <w:gridSpan w:val="12"/>
            <w:vMerge w:val="restart"/>
            <w:tcBorders>
              <w:top w:val="single" w:sz="24" w:space="0" w:color="CADEE5" w:themeColor="background2"/>
              <w:bottom w:val="single" w:sz="4" w:space="0" w:color="auto"/>
            </w:tcBorders>
            <w:vAlign w:val="bottom"/>
          </w:tcPr>
          <w:p w14:paraId="35D942C0" w14:textId="77777777" w:rsidR="00560EA0" w:rsidRPr="005F5561" w:rsidRDefault="00476A44" w:rsidP="00DF1CB4">
            <w:pPr>
              <w:pStyle w:val="Heading3"/>
            </w:pPr>
            <w:r>
              <w:t>career objectives</w:t>
            </w:r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6AE29278" w14:textId="77777777" w:rsidR="00560EA0" w:rsidRDefault="00560EA0" w:rsidP="00DF1CB4"/>
        </w:tc>
        <w:tc>
          <w:tcPr>
            <w:tcW w:w="3560" w:type="dxa"/>
            <w:gridSpan w:val="6"/>
            <w:tcBorders>
              <w:top w:val="single" w:sz="24" w:space="0" w:color="CADEE5" w:themeColor="background2"/>
            </w:tcBorders>
            <w:vAlign w:val="bottom"/>
          </w:tcPr>
          <w:p w14:paraId="1119F3D1" w14:textId="77777777" w:rsidR="00560EA0" w:rsidRDefault="00560EA0" w:rsidP="00DF1CB4"/>
        </w:tc>
      </w:tr>
      <w:tr w:rsidR="00560EA0" w14:paraId="321F40B0" w14:textId="77777777" w:rsidTr="008C46F2">
        <w:trPr>
          <w:trHeight w:val="426"/>
        </w:trPr>
        <w:tc>
          <w:tcPr>
            <w:tcW w:w="6946" w:type="dxa"/>
            <w:gridSpan w:val="12"/>
            <w:vMerge/>
            <w:tcBorders>
              <w:top w:val="single" w:sz="8" w:space="0" w:color="2C3B57" w:themeColor="text2"/>
              <w:bottom w:val="single" w:sz="4" w:space="0" w:color="auto"/>
            </w:tcBorders>
            <w:vAlign w:val="bottom"/>
          </w:tcPr>
          <w:p w14:paraId="66BE5028" w14:textId="77777777" w:rsidR="00560EA0" w:rsidRPr="005F5561" w:rsidRDefault="00560EA0" w:rsidP="00DF1CB4">
            <w:pPr>
              <w:pStyle w:val="Heading3"/>
            </w:pPr>
          </w:p>
        </w:tc>
        <w:tc>
          <w:tcPr>
            <w:tcW w:w="284" w:type="dxa"/>
            <w:vMerge/>
            <w:vAlign w:val="bottom"/>
          </w:tcPr>
          <w:p w14:paraId="2E15F1D0" w14:textId="77777777" w:rsidR="00560EA0" w:rsidRDefault="00560EA0" w:rsidP="00DF1CB4"/>
        </w:tc>
        <w:tc>
          <w:tcPr>
            <w:tcW w:w="3560" w:type="dxa"/>
            <w:gridSpan w:val="6"/>
            <w:shd w:val="clear" w:color="auto" w:fill="CADEE5" w:themeFill="background2"/>
            <w:vAlign w:val="bottom"/>
          </w:tcPr>
          <w:p w14:paraId="1AEA85E4" w14:textId="77777777" w:rsidR="00560EA0" w:rsidRDefault="00320F71" w:rsidP="00DF1CB4">
            <w:pPr>
              <w:pStyle w:val="Heading3"/>
            </w:pPr>
            <w:sdt>
              <w:sdtPr>
                <w:id w:val="-2075571490"/>
                <w:placeholder>
                  <w:docPart w:val="430E671B6A8E418A83615BAD0F529D92"/>
                </w:placeholder>
                <w:temporary/>
                <w:showingPlcHdr/>
                <w15:appearance w15:val="hidden"/>
              </w:sdtPr>
              <w:sdtEndPr/>
              <w:sdtContent>
                <w:r w:rsidR="002D3AB8" w:rsidRPr="00AD0DDD">
                  <w:t>Education</w:t>
                </w:r>
              </w:sdtContent>
            </w:sdt>
          </w:p>
        </w:tc>
      </w:tr>
      <w:tr w:rsidR="00AD6FA4" w14:paraId="4FC35C37" w14:textId="77777777" w:rsidTr="008C46F2">
        <w:trPr>
          <w:trHeight w:val="1684"/>
        </w:trPr>
        <w:tc>
          <w:tcPr>
            <w:tcW w:w="6946" w:type="dxa"/>
            <w:gridSpan w:val="12"/>
            <w:tcBorders>
              <w:top w:val="single" w:sz="4" w:space="0" w:color="auto"/>
            </w:tcBorders>
          </w:tcPr>
          <w:p w14:paraId="74017700" w14:textId="77777777" w:rsidR="008C46F2" w:rsidRDefault="008C46F2" w:rsidP="00141441">
            <w:pPr>
              <w:pStyle w:val="Text"/>
            </w:pPr>
            <w:r>
              <w:t xml:space="preserve">To work with </w:t>
            </w:r>
            <w:r w:rsidR="00476A44">
              <w:t xml:space="preserve">an organization which provides me the opportunity to improve my skills and knowledge to grow along with the organization objectives </w:t>
            </w:r>
          </w:p>
          <w:p w14:paraId="773F3DBF" w14:textId="77777777" w:rsidR="00141441" w:rsidRPr="00476A44" w:rsidRDefault="00700CCC" w:rsidP="00476A44">
            <w:pPr>
              <w:pStyle w:val="Text"/>
              <w:rPr>
                <w:rFonts w:ascii="Arial" w:hAnsi="Arial" w:cs="Arial"/>
                <w:color w:val="4D5156"/>
                <w:shd w:val="clear" w:color="auto" w:fill="FFFFFF"/>
              </w:rPr>
            </w:pPr>
            <w:r>
              <w:t xml:space="preserve">I am an aspiring software developer currently at my first year of Computer Science. I am interested </w:t>
            </w:r>
            <w:proofErr w:type="gramStart"/>
            <w:r>
              <w:t xml:space="preserve">in </w:t>
            </w:r>
            <w:r w:rsidR="00141441">
              <w:rPr>
                <w:rFonts w:ascii="Arial" w:hAnsi="Arial" w:cs="Arial"/>
                <w:color w:val="4D5156"/>
                <w:shd w:val="clear" w:color="auto" w:fill="FFFFFF"/>
              </w:rPr>
              <w:t> </w:t>
            </w:r>
            <w:r w:rsidR="00476A44">
              <w:rPr>
                <w:rFonts w:ascii="Arial" w:hAnsi="Arial" w:cs="Arial"/>
                <w:color w:val="4D5156"/>
                <w:shd w:val="clear" w:color="auto" w:fill="FFFFFF"/>
              </w:rPr>
              <w:t>c</w:t>
            </w:r>
            <w:r w:rsidR="00141441">
              <w:rPr>
                <w:rFonts w:ascii="Arial" w:hAnsi="Arial" w:cs="Arial"/>
                <w:color w:val="4D5156"/>
                <w:shd w:val="clear" w:color="auto" w:fill="FFFFFF"/>
              </w:rPr>
              <w:t>reation</w:t>
            </w:r>
            <w:proofErr w:type="gramEnd"/>
            <w:r w:rsidR="00141441">
              <w:rPr>
                <w:rFonts w:ascii="Arial" w:hAnsi="Arial" w:cs="Arial"/>
                <w:color w:val="4D5156"/>
                <w:shd w:val="clear" w:color="auto" w:fill="FFFFFF"/>
              </w:rPr>
              <w:t xml:space="preserve"> of Microservices Architecture.</w:t>
            </w:r>
          </w:p>
          <w:p w14:paraId="5030C73D" w14:textId="77777777" w:rsidR="00141441" w:rsidRDefault="00141441" w:rsidP="00DF1CB4">
            <w:pPr>
              <w:pStyle w:val="Text"/>
            </w:pPr>
            <w:r>
              <w:t>I am currently building my knowledge towards</w:t>
            </w:r>
            <w:r w:rsidR="008C46F2">
              <w:t xml:space="preserve"> java</w:t>
            </w:r>
            <w:r>
              <w:t xml:space="preserve"> </w:t>
            </w:r>
            <w:proofErr w:type="spellStart"/>
            <w:r>
              <w:t>springboot</w:t>
            </w:r>
            <w:proofErr w:type="spellEnd"/>
            <w:r>
              <w:t xml:space="preserve"> and hopefully I can </w:t>
            </w:r>
            <w:proofErr w:type="spellStart"/>
            <w:r>
              <w:t>intergrate</w:t>
            </w:r>
            <w:proofErr w:type="spellEnd"/>
            <w:r>
              <w:t xml:space="preserve"> tools such as Docker, Azure and </w:t>
            </w:r>
            <w:proofErr w:type="spellStart"/>
            <w:r>
              <w:t>Kubernates</w:t>
            </w:r>
            <w:proofErr w:type="spellEnd"/>
            <w:r>
              <w:t xml:space="preserve"> in my learning journey</w:t>
            </w:r>
            <w:r w:rsidR="008C46F2">
              <w:t>.</w:t>
            </w:r>
          </w:p>
        </w:tc>
        <w:tc>
          <w:tcPr>
            <w:tcW w:w="284" w:type="dxa"/>
            <w:vMerge w:val="restart"/>
            <w:vAlign w:val="center"/>
          </w:tcPr>
          <w:p w14:paraId="7A585CED" w14:textId="77777777" w:rsidR="00AD6FA4" w:rsidRDefault="00AD6FA4" w:rsidP="00DF1CB4"/>
        </w:tc>
        <w:tc>
          <w:tcPr>
            <w:tcW w:w="3560" w:type="dxa"/>
            <w:gridSpan w:val="6"/>
            <w:vMerge w:val="restart"/>
            <w:shd w:val="clear" w:color="auto" w:fill="CADEE5" w:themeFill="background2"/>
          </w:tcPr>
          <w:p w14:paraId="2AF1F446" w14:textId="77777777" w:rsidR="00AD6FA4" w:rsidRDefault="00E126AF" w:rsidP="00700CCC">
            <w:pPr>
              <w:pStyle w:val="Text"/>
            </w:pPr>
            <w:r>
              <w:t xml:space="preserve">Bachelor of science in Computer Science at </w:t>
            </w:r>
            <w:r w:rsidR="00EC12C6">
              <w:t>KARATINA UNIVERSITY</w:t>
            </w:r>
          </w:p>
          <w:p w14:paraId="1F34E4CB" w14:textId="77777777" w:rsidR="00AD6FA4" w:rsidRDefault="00AD6FA4" w:rsidP="00DF1CB4">
            <w:pPr>
              <w:pStyle w:val="Text"/>
            </w:pPr>
          </w:p>
          <w:p w14:paraId="4B39FE89" w14:textId="77777777" w:rsidR="00E126AF" w:rsidRDefault="00E126AF" w:rsidP="00DF1CB4">
            <w:pPr>
              <w:pStyle w:val="Text"/>
            </w:pPr>
            <w:r>
              <w:t>HIGH SCHOOL</w:t>
            </w:r>
          </w:p>
          <w:p w14:paraId="0AE6AFDB" w14:textId="77777777" w:rsidR="00AD6FA4" w:rsidRDefault="00E126AF" w:rsidP="00700CCC">
            <w:pPr>
              <w:pStyle w:val="Text"/>
            </w:pPr>
            <w:r>
              <w:t>LORETO NAKURU SCHOOL</w:t>
            </w:r>
          </w:p>
          <w:p w14:paraId="4EF50F1E" w14:textId="77777777" w:rsidR="00AD6FA4" w:rsidRDefault="00AD6FA4" w:rsidP="00DF1CB4">
            <w:pPr>
              <w:pStyle w:val="Text"/>
            </w:pPr>
          </w:p>
          <w:p w14:paraId="2A51D255" w14:textId="77777777" w:rsidR="00AD6FA4" w:rsidRDefault="00E126AF" w:rsidP="00DF1CB4">
            <w:pPr>
              <w:pStyle w:val="Heading3"/>
            </w:pPr>
            <w:r>
              <w:rPr>
                <w:noProof/>
                <w:lang w:val="en-AU" w:eastAsia="en-AU"/>
              </w:rPr>
              <w:t>skills</w:t>
            </w:r>
          </w:p>
          <w:p w14:paraId="1FFED7F4" w14:textId="77777777" w:rsidR="00AD6FA4" w:rsidRDefault="00CF56F2" w:rsidP="00CF56F2">
            <w:pPr>
              <w:pStyle w:val="ListParagraph"/>
            </w:pPr>
            <w:r>
              <w:t>coding</w:t>
            </w:r>
          </w:p>
          <w:p w14:paraId="0EAF73A6" w14:textId="77777777" w:rsidR="00CF56F2" w:rsidRDefault="00CF56F2" w:rsidP="00CF56F2">
            <w:pPr>
              <w:pStyle w:val="ListParagraph"/>
            </w:pPr>
            <w:r>
              <w:t>team work</w:t>
            </w:r>
          </w:p>
          <w:p w14:paraId="7BF47022" w14:textId="77777777" w:rsidR="00CF56F2" w:rsidRDefault="00CF56F2" w:rsidP="00CF56F2">
            <w:pPr>
              <w:pStyle w:val="ListParagraph"/>
            </w:pPr>
            <w:r>
              <w:t>marketing &amp; sales</w:t>
            </w:r>
          </w:p>
          <w:p w14:paraId="6B7EB778" w14:textId="77777777" w:rsidR="00AD6FA4" w:rsidRDefault="008C46F2" w:rsidP="00DF1CB4">
            <w:pPr>
              <w:pStyle w:val="Heading3"/>
            </w:pPr>
            <w:r>
              <w:t xml:space="preserve">PROGRAMING LANGUAGES </w:t>
            </w:r>
          </w:p>
          <w:p w14:paraId="77515ED1" w14:textId="77777777" w:rsidR="00AD6FA4" w:rsidRDefault="008C46F2" w:rsidP="008C46F2">
            <w:pPr>
              <w:pStyle w:val="ListParagraph"/>
            </w:pPr>
            <w:r>
              <w:t>INTERMEDIATE AT JAVA</w:t>
            </w:r>
          </w:p>
          <w:p w14:paraId="07AF6B3F" w14:textId="77777777" w:rsidR="008C46F2" w:rsidRDefault="009E326D" w:rsidP="008C46F2">
            <w:pPr>
              <w:pStyle w:val="ListParagraph"/>
            </w:pPr>
            <w:r>
              <w:t xml:space="preserve">basic </w:t>
            </w:r>
            <w:r w:rsidR="00476A44">
              <w:t>experience in c#</w:t>
            </w:r>
          </w:p>
          <w:p w14:paraId="6FB1F1FA" w14:textId="77777777" w:rsidR="00476A44" w:rsidRDefault="00476A44" w:rsidP="00476A44">
            <w:pPr>
              <w:pStyle w:val="Heading3"/>
            </w:pPr>
            <w:r>
              <w:t>t00ls</w:t>
            </w:r>
          </w:p>
          <w:p w14:paraId="189CF677" w14:textId="77777777" w:rsidR="00476A44" w:rsidRDefault="00476A44" w:rsidP="009E326D">
            <w:pPr>
              <w:pStyle w:val="ListParagraph"/>
            </w:pPr>
            <w:r>
              <w:t>eclipse</w:t>
            </w:r>
          </w:p>
          <w:p w14:paraId="58A7E368" w14:textId="77777777" w:rsidR="00476A44" w:rsidRDefault="00476A44" w:rsidP="00476A44">
            <w:pPr>
              <w:pStyle w:val="ListParagraph"/>
            </w:pPr>
            <w:r>
              <w:t xml:space="preserve">postman </w:t>
            </w:r>
            <w:r w:rsidR="00E219A1">
              <w:t>(</w:t>
            </w:r>
            <w:r>
              <w:t>basics</w:t>
            </w:r>
            <w:r w:rsidR="00E219A1">
              <w:t>)</w:t>
            </w:r>
          </w:p>
          <w:p w14:paraId="3BCC051E" w14:textId="77777777" w:rsidR="00476A44" w:rsidRDefault="00E219A1" w:rsidP="00476A44">
            <w:pPr>
              <w:pStyle w:val="ListParagraph"/>
            </w:pPr>
            <w:r>
              <w:t xml:space="preserve">git (basics) </w:t>
            </w:r>
          </w:p>
          <w:p w14:paraId="1CED1ECD" w14:textId="77777777" w:rsidR="00E219A1" w:rsidRPr="00476A44" w:rsidRDefault="00E219A1" w:rsidP="00476A44">
            <w:pPr>
              <w:pStyle w:val="ListParagraph"/>
            </w:pPr>
            <w:r>
              <w:t>visual studio</w:t>
            </w:r>
          </w:p>
        </w:tc>
      </w:tr>
      <w:tr w:rsidR="00AD6FA4" w14:paraId="60B63CA3" w14:textId="77777777" w:rsidTr="008C46F2">
        <w:trPr>
          <w:trHeight w:val="540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14B5773C" w14:textId="77777777" w:rsidR="00AD6FA4" w:rsidRDefault="00320F71" w:rsidP="00DF1CB4">
            <w:pPr>
              <w:pStyle w:val="Heading3"/>
            </w:pPr>
            <w:sdt>
              <w:sdtPr>
                <w:id w:val="1813675065"/>
                <w:placeholder>
                  <w:docPart w:val="F5096D79761F41F3A3C33B57C2D7CC36"/>
                </w:placeholder>
                <w:temporary/>
                <w:showingPlcHdr/>
                <w15:appearance w15:val="hidden"/>
              </w:sdtPr>
              <w:sdtEndPr/>
              <w:sdtContent>
                <w:r w:rsidR="00FA4DB0" w:rsidRPr="00560EA0">
                  <w:t>Experience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10ABF6B1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0239920" w14:textId="77777777" w:rsidR="00AD6FA4" w:rsidRDefault="00AD6FA4" w:rsidP="00DF1CB4"/>
        </w:tc>
      </w:tr>
      <w:tr w:rsidR="00AD6FA4" w14:paraId="60770D75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4A411527" w14:textId="77777777" w:rsidR="00AD6FA4" w:rsidRDefault="00443B1C" w:rsidP="00DF1CB4">
            <w:pPr>
              <w:pStyle w:val="Dates"/>
            </w:pPr>
            <w:r>
              <w:t>APRIL 2</w:t>
            </w:r>
            <w:r w:rsidRPr="00443B1C">
              <w:rPr>
                <w:vertAlign w:val="superscript"/>
              </w:rPr>
              <w:t>ND</w:t>
            </w:r>
            <w:r>
              <w:t xml:space="preserve"> – AUGUST 23</w:t>
            </w:r>
            <w:r w:rsidRPr="00443B1C">
              <w:rPr>
                <w:vertAlign w:val="superscript"/>
              </w:rPr>
              <w:t>RD</w:t>
            </w:r>
            <w:r>
              <w:t xml:space="preserve"> </w:t>
            </w:r>
          </w:p>
          <w:p w14:paraId="3DD54E23" w14:textId="77777777" w:rsidR="00AD6FA4" w:rsidRPr="00560EA0" w:rsidRDefault="00443B1C" w:rsidP="00141441">
            <w:pPr>
              <w:pStyle w:val="Text"/>
            </w:pPr>
            <w:r>
              <w:t>Sales and Marketing in charge of client acquisition at KONNECT DATA NETWORKS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B236DCE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5938508D" w14:textId="77777777" w:rsidR="00AD6FA4" w:rsidRDefault="00AD6FA4" w:rsidP="00DF1CB4"/>
        </w:tc>
      </w:tr>
      <w:tr w:rsidR="00AD6FA4" w14:paraId="0512B292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524C3258" w14:textId="77777777" w:rsidR="00AD6FA4" w:rsidRDefault="00EC12C6" w:rsidP="00DF1CB4">
            <w:pPr>
              <w:pStyle w:val="Heading3"/>
            </w:pPr>
            <w:r>
              <w:t>PROJECTS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03448F0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00DEF968" w14:textId="77777777" w:rsidR="00AD6FA4" w:rsidRDefault="00AD6FA4" w:rsidP="00DF1CB4"/>
        </w:tc>
      </w:tr>
      <w:tr w:rsidR="00AD6FA4" w14:paraId="553AA952" w14:textId="77777777" w:rsidTr="005E09DE">
        <w:trPr>
          <w:trHeight w:val="56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39594FD3" w14:textId="77777777" w:rsidR="00AD6FA4" w:rsidRDefault="00EC12C6" w:rsidP="00DF1CB4">
            <w:pPr>
              <w:pStyle w:val="Text"/>
            </w:pPr>
            <w:r>
              <w:t>LOGIN AUTHENTICATION APPLICATION</w:t>
            </w:r>
          </w:p>
          <w:p w14:paraId="32582D40" w14:textId="77777777" w:rsidR="00EC12C6" w:rsidRDefault="00EC12C6" w:rsidP="00DF1CB4">
            <w:pPr>
              <w:pStyle w:val="Text"/>
            </w:pPr>
            <w:r>
              <w:t xml:space="preserve">Architected by me, to enable simple user login authentication and authorization, upon successful login the user can access </w:t>
            </w:r>
            <w:r w:rsidR="009E28FC">
              <w:t>his\her account</w:t>
            </w:r>
            <w:r w:rsidR="00700CCC">
              <w:t xml:space="preserve"> (</w:t>
            </w:r>
            <w:r w:rsidR="00700CCC" w:rsidRPr="00700CCC">
              <w:t>https://github.com/Oscar317-ai/my-competence-level.git</w:t>
            </w:r>
            <w:r w:rsidR="00700CCC">
              <w:t>)</w:t>
            </w:r>
          </w:p>
          <w:p w14:paraId="7BCCB16F" w14:textId="77777777" w:rsidR="009E28FC" w:rsidRDefault="009E28FC" w:rsidP="00DF1CB4">
            <w:pPr>
              <w:pStyle w:val="Text"/>
            </w:pPr>
          </w:p>
          <w:p w14:paraId="76BFF093" w14:textId="77777777" w:rsidR="009E28FC" w:rsidRDefault="009E28FC" w:rsidP="00DF1CB4">
            <w:pPr>
              <w:pStyle w:val="Text"/>
            </w:pPr>
            <w:r>
              <w:t>JWT-TEST</w:t>
            </w:r>
          </w:p>
          <w:p w14:paraId="3C7D1DFB" w14:textId="77777777" w:rsidR="009E28FC" w:rsidRDefault="009E28FC" w:rsidP="00DF1CB4">
            <w:pPr>
              <w:pStyle w:val="Text"/>
            </w:pPr>
            <w:r>
              <w:t xml:space="preserve">Developed by me, to build simple json web tokens, upon successful registration and login a token is sent to the client to ease future user login </w:t>
            </w:r>
            <w:r w:rsidR="00D325C1">
              <w:t>(</w:t>
            </w:r>
            <w:r w:rsidR="00004D57" w:rsidRPr="00004D57">
              <w:t>https://github.com/Oscar317-ai/jwt-test1.git</w:t>
            </w:r>
            <w:r w:rsidR="00D325C1">
              <w:t>)</w:t>
            </w:r>
          </w:p>
          <w:p w14:paraId="26F3F349" w14:textId="77777777" w:rsidR="009E28FC" w:rsidRPr="00560EA0" w:rsidRDefault="009E28FC" w:rsidP="00DF1CB4">
            <w:pPr>
              <w:pStyle w:val="Text"/>
            </w:pPr>
            <w:r>
              <w:t xml:space="preserve">(The projects have helped to improve my familiarity with java and </w:t>
            </w:r>
            <w:proofErr w:type="spellStart"/>
            <w:r>
              <w:t>springboot</w:t>
            </w:r>
            <w:proofErr w:type="spellEnd"/>
            <w:r>
              <w:t>)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77C90DD5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7724AE2B" w14:textId="77777777" w:rsidR="00AD6FA4" w:rsidRDefault="00AD6FA4" w:rsidP="00DF1CB4"/>
        </w:tc>
      </w:tr>
      <w:tr w:rsidR="00AD6FA4" w14:paraId="027A5A8C" w14:textId="77777777" w:rsidTr="005E09DE">
        <w:trPr>
          <w:trHeight w:val="624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67E98D0" w14:textId="77777777" w:rsidR="00AD6FA4" w:rsidRPr="00560EA0" w:rsidRDefault="00443B1C" w:rsidP="00DF1CB4">
            <w:pPr>
              <w:pStyle w:val="Heading3"/>
            </w:pPr>
            <w:r>
              <w:t>HACKERTHONS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01B93E3B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A9508AB" w14:textId="77777777" w:rsidR="00AD6FA4" w:rsidRDefault="00AD6FA4" w:rsidP="00DF1CB4"/>
        </w:tc>
      </w:tr>
      <w:tr w:rsidR="00AD6FA4" w14:paraId="152B9F8D" w14:textId="77777777" w:rsidTr="005E09DE">
        <w:trPr>
          <w:trHeight w:val="624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2AF06FD9" w14:textId="77777777" w:rsidR="00AD6FA4" w:rsidRPr="00560EA0" w:rsidRDefault="00443B1C" w:rsidP="00443B1C">
            <w:pPr>
              <w:pStyle w:val="Text"/>
            </w:pPr>
            <w:r>
              <w:t>I participated in the 3</w:t>
            </w:r>
            <w:r w:rsidRPr="00443B1C">
              <w:rPr>
                <w:vertAlign w:val="superscript"/>
              </w:rPr>
              <w:t>rd</w:t>
            </w:r>
            <w:r>
              <w:t xml:space="preserve"> KARATINA UNIVERSITY start-up exposition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64FF9A25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CC964C5" w14:textId="77777777" w:rsidR="00AD6FA4" w:rsidRDefault="00AD6FA4" w:rsidP="00DF1CB4"/>
        </w:tc>
      </w:tr>
      <w:tr w:rsidR="00AD6FA4" w14:paraId="02B1ADE6" w14:textId="77777777" w:rsidTr="005E09DE">
        <w:trPr>
          <w:trHeight w:val="567"/>
        </w:trPr>
        <w:tc>
          <w:tcPr>
            <w:tcW w:w="6946" w:type="dxa"/>
            <w:gridSpan w:val="12"/>
            <w:tcBorders>
              <w:bottom w:val="single" w:sz="8" w:space="0" w:color="2C3B57" w:themeColor="text2"/>
            </w:tcBorders>
            <w:vAlign w:val="bottom"/>
          </w:tcPr>
          <w:p w14:paraId="4594B0B9" w14:textId="77777777" w:rsidR="00AD6FA4" w:rsidRPr="00560EA0" w:rsidRDefault="00443B1C" w:rsidP="00DF1CB4">
            <w:pPr>
              <w:pStyle w:val="Heading3"/>
            </w:pPr>
            <w:r>
              <w:t>club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744C9480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8E9F6E6" w14:textId="77777777" w:rsidR="00AD6FA4" w:rsidRDefault="00AD6FA4" w:rsidP="00DF1CB4"/>
        </w:tc>
      </w:tr>
      <w:tr w:rsidR="00AD6FA4" w14:paraId="66F7C812" w14:textId="77777777" w:rsidTr="005E09DE">
        <w:trPr>
          <w:trHeight w:val="797"/>
        </w:trPr>
        <w:tc>
          <w:tcPr>
            <w:tcW w:w="6946" w:type="dxa"/>
            <w:gridSpan w:val="12"/>
            <w:tcBorders>
              <w:top w:val="single" w:sz="8" w:space="0" w:color="2C3B57" w:themeColor="text2"/>
            </w:tcBorders>
          </w:tcPr>
          <w:p w14:paraId="756909F2" w14:textId="77777777" w:rsidR="00AD6FA4" w:rsidRPr="00560EA0" w:rsidRDefault="00443B1C" w:rsidP="00DF1CB4">
            <w:pPr>
              <w:pStyle w:val="Text"/>
            </w:pPr>
            <w:r>
              <w:t xml:space="preserve">Google </w:t>
            </w:r>
            <w:proofErr w:type="gramStart"/>
            <w:r>
              <w:t>developers</w:t>
            </w:r>
            <w:proofErr w:type="gramEnd"/>
            <w:r>
              <w:t xml:space="preserve"> student club - </w:t>
            </w:r>
            <w:proofErr w:type="spellStart"/>
            <w:r>
              <w:t>karatina</w:t>
            </w:r>
            <w:proofErr w:type="spellEnd"/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9AF8E5D" w14:textId="77777777" w:rsidR="00AD6FA4" w:rsidRDefault="00AD6FA4" w:rsidP="00DF1CB4"/>
        </w:tc>
        <w:tc>
          <w:tcPr>
            <w:tcW w:w="3560" w:type="dxa"/>
            <w:gridSpan w:val="6"/>
            <w:vMerge/>
            <w:shd w:val="clear" w:color="auto" w:fill="CADEE5" w:themeFill="background2"/>
            <w:vAlign w:val="center"/>
          </w:tcPr>
          <w:p w14:paraId="3EF56385" w14:textId="77777777" w:rsidR="00AD6FA4" w:rsidRDefault="00AD6FA4" w:rsidP="00DF1CB4"/>
        </w:tc>
      </w:tr>
      <w:tr w:rsidR="00AD6FA4" w14:paraId="400D6445" w14:textId="77777777" w:rsidTr="005E09DE">
        <w:trPr>
          <w:trHeight w:val="482"/>
        </w:trPr>
        <w:tc>
          <w:tcPr>
            <w:tcW w:w="10790" w:type="dxa"/>
            <w:gridSpan w:val="19"/>
            <w:tcBorders>
              <w:bottom w:val="single" w:sz="36" w:space="0" w:color="CADEE5" w:themeColor="background2"/>
            </w:tcBorders>
          </w:tcPr>
          <w:p w14:paraId="4AC343D0" w14:textId="77777777" w:rsidR="00AD6FA4" w:rsidRDefault="00AD6FA4" w:rsidP="00DF1CB4"/>
        </w:tc>
      </w:tr>
    </w:tbl>
    <w:p w14:paraId="5CCC7F82" w14:textId="77777777" w:rsidR="00AB03FA" w:rsidRDefault="00AB03FA" w:rsidP="00DF1CB4"/>
    <w:sectPr w:rsidR="00AB03FA" w:rsidSect="006950B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1742C" w14:textId="77777777" w:rsidR="00320F71" w:rsidRDefault="00320F71" w:rsidP="00DF1CB4">
      <w:r>
        <w:separator/>
      </w:r>
    </w:p>
  </w:endnote>
  <w:endnote w:type="continuationSeparator" w:id="0">
    <w:p w14:paraId="2B5BF5E9" w14:textId="77777777" w:rsidR="00320F71" w:rsidRDefault="00320F71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3879E" w14:textId="77777777" w:rsidR="00320F71" w:rsidRDefault="00320F71" w:rsidP="00DF1CB4">
      <w:r>
        <w:separator/>
      </w:r>
    </w:p>
  </w:footnote>
  <w:footnote w:type="continuationSeparator" w:id="0">
    <w:p w14:paraId="3B132F6D" w14:textId="77777777" w:rsidR="00320F71" w:rsidRDefault="00320F71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F2"/>
    <w:rsid w:val="00004D57"/>
    <w:rsid w:val="00141441"/>
    <w:rsid w:val="002B73E2"/>
    <w:rsid w:val="002D3AB8"/>
    <w:rsid w:val="00320F71"/>
    <w:rsid w:val="00413477"/>
    <w:rsid w:val="00443B1C"/>
    <w:rsid w:val="00476A44"/>
    <w:rsid w:val="004A586E"/>
    <w:rsid w:val="00560EA0"/>
    <w:rsid w:val="005B2AC3"/>
    <w:rsid w:val="005E09DE"/>
    <w:rsid w:val="005F5561"/>
    <w:rsid w:val="00680892"/>
    <w:rsid w:val="006950B4"/>
    <w:rsid w:val="006C60E6"/>
    <w:rsid w:val="00700CCC"/>
    <w:rsid w:val="008C46F2"/>
    <w:rsid w:val="009835F5"/>
    <w:rsid w:val="009E28FC"/>
    <w:rsid w:val="009E326D"/>
    <w:rsid w:val="00A520FA"/>
    <w:rsid w:val="00AA2DC4"/>
    <w:rsid w:val="00AB03FA"/>
    <w:rsid w:val="00AD0DDD"/>
    <w:rsid w:val="00AD6FA4"/>
    <w:rsid w:val="00CF56F2"/>
    <w:rsid w:val="00D06709"/>
    <w:rsid w:val="00D325C1"/>
    <w:rsid w:val="00D74C88"/>
    <w:rsid w:val="00DF1CB4"/>
    <w:rsid w:val="00E126AF"/>
    <w:rsid w:val="00E14266"/>
    <w:rsid w:val="00E219A1"/>
    <w:rsid w:val="00EC12C6"/>
    <w:rsid w:val="00F251F4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46E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0E671B6A8E418A83615BAD0F529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043E1-A10B-4838-AAF7-EF47075FB8F8}"/>
      </w:docPartPr>
      <w:docPartBody>
        <w:p w:rsidR="00EF7F53" w:rsidRDefault="005D27E4">
          <w:pPr>
            <w:pStyle w:val="430E671B6A8E418A83615BAD0F529D92"/>
          </w:pPr>
          <w:r w:rsidRPr="00AD0DDD">
            <w:t>Education</w:t>
          </w:r>
        </w:p>
      </w:docPartBody>
    </w:docPart>
    <w:docPart>
      <w:docPartPr>
        <w:name w:val="F5096D79761F41F3A3C33B57C2D7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62D184-E660-48F1-B802-46570CC9AFE7}"/>
      </w:docPartPr>
      <w:docPartBody>
        <w:p w:rsidR="00EF7F53" w:rsidRDefault="005D27E4">
          <w:pPr>
            <w:pStyle w:val="F5096D79761F41F3A3C33B57C2D7CC36"/>
          </w:pPr>
          <w:r w:rsidRPr="00560EA0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8A"/>
    <w:rsid w:val="005D27E4"/>
    <w:rsid w:val="0086208A"/>
    <w:rsid w:val="00EF7F53"/>
    <w:rsid w:val="00F5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1FE5D2EEB84E209532AFCEB4F5A444">
    <w:name w:val="F81FE5D2EEB84E209532AFCEB4F5A444"/>
  </w:style>
  <w:style w:type="paragraph" w:customStyle="1" w:styleId="23DD2ECB37604345A656BC2D36BB2809">
    <w:name w:val="23DD2ECB37604345A656BC2D36BB2809"/>
  </w:style>
  <w:style w:type="paragraph" w:customStyle="1" w:styleId="DA1D96BF04304920BF243E6D3D388E5F">
    <w:name w:val="DA1D96BF04304920BF243E6D3D388E5F"/>
  </w:style>
  <w:style w:type="paragraph" w:customStyle="1" w:styleId="1C4968EFFA6646F6A8C8FBE69EBDCB5B">
    <w:name w:val="1C4968EFFA6646F6A8C8FBE69EBDCB5B"/>
  </w:style>
  <w:style w:type="paragraph" w:customStyle="1" w:styleId="0989849A16BD4DAFB27D9176F731F741">
    <w:name w:val="0989849A16BD4DAFB27D9176F731F741"/>
  </w:style>
  <w:style w:type="paragraph" w:customStyle="1" w:styleId="7DC721F254FF4164B05BDFC9F8B7BA9A">
    <w:name w:val="7DC721F254FF4164B05BDFC9F8B7BA9A"/>
  </w:style>
  <w:style w:type="paragraph" w:customStyle="1" w:styleId="51ABE990295D4359A7C1345825CEAB13">
    <w:name w:val="51ABE990295D4359A7C1345825CEAB13"/>
  </w:style>
  <w:style w:type="paragraph" w:customStyle="1" w:styleId="430E671B6A8E418A83615BAD0F529D92">
    <w:name w:val="430E671B6A8E418A83615BAD0F529D92"/>
  </w:style>
  <w:style w:type="paragraph" w:customStyle="1" w:styleId="B42C0E2355EB447F995BEE1380DBD3F9">
    <w:name w:val="B42C0E2355EB447F995BEE1380DBD3F9"/>
  </w:style>
  <w:style w:type="paragraph" w:customStyle="1" w:styleId="F91A5DFD5B5D4F5DBD060D028E6BB54F">
    <w:name w:val="F91A5DFD5B5D4F5DBD060D028E6BB54F"/>
  </w:style>
  <w:style w:type="paragraph" w:customStyle="1" w:styleId="36C1F4C04D274B48B3EEDBD6D4571A25">
    <w:name w:val="36C1F4C04D274B48B3EEDBD6D4571A25"/>
  </w:style>
  <w:style w:type="paragraph" w:customStyle="1" w:styleId="64F023DF2A6B44B9BA949C803CEADB40">
    <w:name w:val="64F023DF2A6B44B9BA949C803CEADB40"/>
  </w:style>
  <w:style w:type="paragraph" w:customStyle="1" w:styleId="AADE916C6639482BBC9388A56D8FF8B3">
    <w:name w:val="AADE916C6639482BBC9388A56D8FF8B3"/>
  </w:style>
  <w:style w:type="paragraph" w:customStyle="1" w:styleId="958DE2DC581A4E20B426BE574FDE8DC4">
    <w:name w:val="958DE2DC581A4E20B426BE574FDE8DC4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3ADB7AD027344E8ABD0A20956C38C925">
    <w:name w:val="3ADB7AD027344E8ABD0A20956C38C925"/>
  </w:style>
  <w:style w:type="paragraph" w:customStyle="1" w:styleId="EC6532DF3CDF432CAFEEF75C1D89AB57">
    <w:name w:val="EC6532DF3CDF432CAFEEF75C1D89AB57"/>
  </w:style>
  <w:style w:type="paragraph" w:customStyle="1" w:styleId="2ECBAC5922CD4FAFAF16524BA56FABA7">
    <w:name w:val="2ECBAC5922CD4FAFAF16524BA56FABA7"/>
  </w:style>
  <w:style w:type="paragraph" w:customStyle="1" w:styleId="F5096D79761F41F3A3C33B57C2D7CC36">
    <w:name w:val="F5096D79761F41F3A3C33B57C2D7CC36"/>
  </w:style>
  <w:style w:type="paragraph" w:customStyle="1" w:styleId="1FEEE0BF67104E3C848F565625F5BA39">
    <w:name w:val="1FEEE0BF67104E3C848F565625F5BA39"/>
  </w:style>
  <w:style w:type="paragraph" w:customStyle="1" w:styleId="E61CCFFEF0BF4DCDBB2BB65DDD5CA59C">
    <w:name w:val="E61CCFFEF0BF4DCDBB2BB65DDD5CA59C"/>
  </w:style>
  <w:style w:type="paragraph" w:customStyle="1" w:styleId="40C6A4E9FF014CC5A107DEDDDB3E6B8C">
    <w:name w:val="40C6A4E9FF014CC5A107DEDDDB3E6B8C"/>
  </w:style>
  <w:style w:type="paragraph" w:customStyle="1" w:styleId="E3589458EF4C4F71856448FF203EA06F">
    <w:name w:val="E3589458EF4C4F71856448FF203EA06F"/>
  </w:style>
  <w:style w:type="paragraph" w:customStyle="1" w:styleId="916498633A3A4717AA7AA65955CBDE02">
    <w:name w:val="916498633A3A4717AA7AA65955CBDE02"/>
  </w:style>
  <w:style w:type="paragraph" w:customStyle="1" w:styleId="CD0D1101001A4EB899A8493E7CCABA97">
    <w:name w:val="CD0D1101001A4EB899A8493E7CCABA97"/>
  </w:style>
  <w:style w:type="paragraph" w:customStyle="1" w:styleId="B419D3B997194E56812AFAE46A0FE9E0">
    <w:name w:val="B419D3B997194E56812AFAE46A0FE9E0"/>
  </w:style>
  <w:style w:type="paragraph" w:customStyle="1" w:styleId="A8F0FDF84DDB415CBE9D8AE44963091A">
    <w:name w:val="A8F0FDF84DDB415CBE9D8AE44963091A"/>
  </w:style>
  <w:style w:type="paragraph" w:customStyle="1" w:styleId="Text">
    <w:name w:val="Text"/>
    <w:basedOn w:val="Normal"/>
    <w:uiPriority w:val="3"/>
    <w:qFormat/>
    <w:pPr>
      <w:spacing w:after="0" w:line="288" w:lineRule="auto"/>
      <w:ind w:left="170" w:right="113"/>
    </w:pPr>
    <w:rPr>
      <w:rFonts w:eastAsiaTheme="minorHAnsi" w:cstheme="minorHAnsi"/>
      <w:color w:val="404040" w:themeColor="text1" w:themeTint="BF"/>
      <w:szCs w:val="24"/>
    </w:rPr>
  </w:style>
  <w:style w:type="paragraph" w:customStyle="1" w:styleId="1EB935ACE55B4472A99E206A256804CE">
    <w:name w:val="1EB935ACE55B4472A99E206A256804CE"/>
  </w:style>
  <w:style w:type="paragraph" w:customStyle="1" w:styleId="13E0B95F50B3405F8E4B3EFA65035F91">
    <w:name w:val="13E0B95F50B3405F8E4B3EFA65035F91"/>
  </w:style>
  <w:style w:type="paragraph" w:customStyle="1" w:styleId="B1600E71A5C14D0990C242F06A7B255C">
    <w:name w:val="B1600E71A5C14D0990C242F06A7B255C"/>
  </w:style>
  <w:style w:type="paragraph" w:customStyle="1" w:styleId="969B82918AC54AF298EF1993D22AFBDD">
    <w:name w:val="969B82918AC54AF298EF1993D22AFBDD"/>
    <w:rsid w:val="008620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2024-01-13T09:12:00Z</dcterms:created>
  <dcterms:modified xsi:type="dcterms:W3CDTF">2024-01-13T09:12:00Z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